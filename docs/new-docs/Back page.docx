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E4" w:rsidRDefault="001A1B53" w:rsidP="005479B5">
      <w:pPr>
        <w:ind w:firstLine="981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0A0F29" wp14:editId="6BF44D04">
                <wp:simplePos x="0" y="0"/>
                <wp:positionH relativeFrom="page">
                  <wp:align>right</wp:align>
                </wp:positionH>
                <wp:positionV relativeFrom="paragraph">
                  <wp:posOffset>242570</wp:posOffset>
                </wp:positionV>
                <wp:extent cx="10137403" cy="915035"/>
                <wp:effectExtent l="0" t="0" r="16510" b="184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7403" cy="915035"/>
                          <a:chOff x="0" y="0"/>
                          <a:chExt cx="9602088" cy="915128"/>
                        </a:xfrm>
                      </wpg:grpSpPr>
                      <wps:wsp>
                        <wps:cNvPr id="2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088" cy="532948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0" y="315884"/>
                            <a:ext cx="9602088" cy="593629"/>
                          </a:xfrm>
                          <a:custGeom>
                            <a:avLst/>
                            <a:gdLst>
                              <a:gd name="T0" fmla="*/ 0 w 3168"/>
                              <a:gd name="T1" fmla="*/ 145 h 195"/>
                              <a:gd name="T2" fmla="*/ 3168 w 3168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95">
                                <a:moveTo>
                                  <a:pt x="0" y="145"/>
                                </a:moveTo>
                                <a:cubicBezTo>
                                  <a:pt x="1206" y="0"/>
                                  <a:pt x="2321" y="74"/>
                                  <a:pt x="3168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"/>
                        <wps:cNvSpPr>
                          <a:spLocks/>
                        </wps:cNvSpPr>
                        <wps:spPr bwMode="auto">
                          <a:xfrm>
                            <a:off x="0" y="216131"/>
                            <a:ext cx="9602088" cy="57536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89 h 189"/>
                              <a:gd name="T2" fmla="*/ 3168 w 3168"/>
                              <a:gd name="T3" fmla="*/ 12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89">
                                <a:moveTo>
                                  <a:pt x="0" y="189"/>
                                </a:moveTo>
                                <a:cubicBezTo>
                                  <a:pt x="1197" y="0"/>
                                  <a:pt x="2312" y="33"/>
                                  <a:pt x="3168" y="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9"/>
                        <wps:cNvSpPr>
                          <a:spLocks/>
                        </wps:cNvSpPr>
                        <wps:spPr bwMode="auto">
                          <a:xfrm>
                            <a:off x="0" y="199505"/>
                            <a:ext cx="9602088" cy="523611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2 h 172"/>
                              <a:gd name="T2" fmla="*/ 3168 w 3168"/>
                              <a:gd name="T3" fmla="*/ 151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2">
                                <a:moveTo>
                                  <a:pt x="0" y="172"/>
                                </a:moveTo>
                                <a:cubicBezTo>
                                  <a:pt x="1199" y="0"/>
                                  <a:pt x="2313" y="48"/>
                                  <a:pt x="3168" y="1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"/>
                        <wps:cNvSpPr>
                          <a:spLocks/>
                        </wps:cNvSpPr>
                        <wps:spPr bwMode="auto">
                          <a:xfrm>
                            <a:off x="0" y="382385"/>
                            <a:ext cx="9602088" cy="53274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3B2933" id="Group 27" o:spid="_x0000_s1026" style="position:absolute;margin-left:747pt;margin-top:19.1pt;width:798.2pt;height:72.05pt;z-index:251674624;mso-position-horizontal:right;mso-position-horizontal-relative:page;mso-width-relative:margin" coordsize="96020,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">
                <v:shape id="Freeform 4" o:spid="_x0000_s1027" style="position:absolute;width:96020;height:5329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icsEA&#10;AADbAAAADwAAAGRycy9kb3ducmV2LnhtbERPy4rCMBTdC/5DuII7TX0g0jHKIIgODCM+Nu4uzZ20&#10;Y3NTm2jr308WgsvDeS9WrS3Fg2pfOFYwGiYgiDOnCzYKzqfNYA7CB2SNpWNS8CQPq2W3s8BUu4YP&#10;9DgGI2II+xQV5CFUqZQ+y8miH7qKOHK/rrYYIqyN1DU2MdyWcpwkM2mx4NiQY0XrnLLr8W4V/GzN&#10;17cM5n65Xafbv8m+KSaXRql+r/38ABGoDW/xy73TCsZxb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YnLBAAAA2wAAAA8AAAAAAAAAAAAAAAAAmAIAAGRycy9kb3du&#10;cmV2LnhtbFBLBQYAAAAABAAEAPUAAACGAwAAAAA=&#10;" path="m,175c1198,,2313,46,3168,147e" filled="f" fillcolor="#fffffe" strokecolor="#efb32f">
                  <v:stroke joinstyle="miter"/>
                  <v:shadow color="#8c8682"/>
                  <v:path arrowok="t" o:connecttype="custom" o:connectlocs="0,532948;9602088,447676" o:connectangles="0,0"/>
                </v:shape>
                <v:shape id="Freeform 7" o:spid="_x0000_s1028" style="position:absolute;top:3158;width:96020;height:5937;visibility:visible;mso-wrap-style:square;v-text-anchor:top" coordsize="316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9yMIA&#10;AADbAAAADwAAAGRycy9kb3ducmV2LnhtbESPQYvCMBSE74L/ITzBm6b24LrVKFIQPXhZ10W8PZpn&#10;W21eShNt/fdGEPY4zMw3zGLVmUo8qHGlZQWTcQSCOLO65FzB8XczmoFwHlljZZkUPMnBatnvLTDR&#10;tuUfehx8LgKEXYIKCu/rREqXFWTQjW1NHLyLbQz6IJtc6gbbADeVjKNoKg2WHBYKrCktKLsd7kbB&#10;l0nbez3j81++ney78sprPp6UGg669RyEp87/hz/tnVYQf8P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P3IwgAAANsAAAAPAAAAAAAAAAAAAAAAAJgCAABkcnMvZG93&#10;bnJldi54bWxQSwUGAAAAAAQABAD1AAAAhwMAAAAA&#10;" path="m,145c1206,,2321,74,3168,195e" filled="f" fillcolor="#fffffe" strokecolor="#fffffe">
                  <v:stroke joinstyle="miter"/>
                  <v:shadow color="#8c8682"/>
                  <v:path arrowok="t" o:connecttype="custom" o:connectlocs="0,441416;9602088,593629" o:connectangles="0,0"/>
                </v:shape>
                <v:shape id="Freeform 8" o:spid="_x0000_s1029" style="position:absolute;top:2161;width:96020;height:5753;visibility:visible;mso-wrap-style:square;v-text-anchor:top" coordsize="3168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F48MA&#10;AADbAAAADwAAAGRycy9kb3ducmV2LnhtbESPQYvCMBSE74L/ITzB25p2FZVqFFcUPAiiuwePz+bZ&#10;FpuX2sTa/fcbYcHjMDPfMPNla0rRUO0KywriQQSCOLW64EzBz/f2YwrCeWSNpWVS8EsOlotuZ46J&#10;tk8+UnPymQgQdgkqyL2vEildmpNBN7AVcfCutjbog6wzqWt8Brgp5WcUjaXBgsNCjhWtc0pvp4dR&#10;cLlkbsPnyW00jXf7++EsV1+6Uarfa1czEJ5a/w7/t3dawTCG1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lF48MAAADbAAAADwAAAAAAAAAAAAAAAACYAgAAZHJzL2Rv&#10;d25yZXYueG1sUEsFBgAAAAAEAAQA9QAAAIgDAAAAAA==&#10;" path="m,189c1197,,2312,33,3168,124e" filled="f" fillcolor="#fffffe" strokecolor="#fffffe">
                  <v:stroke joinstyle="miter"/>
                  <v:shadow color="#8c8682"/>
                  <v:path arrowok="t" o:connecttype="custom" o:connectlocs="0,575363;9602088,377487" o:connectangles="0,0"/>
                </v:shape>
                <v:shape id="Freeform 9" o:spid="_x0000_s1030" style="position:absolute;top:1995;width:96020;height:5236;visibility:visible;mso-wrap-style:square;v-text-anchor:top" coordsize="316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XWsMA&#10;AADbAAAADwAAAGRycy9kb3ducmV2LnhtbESPQWsCMRSE70L/Q3gFb5pVQWQ1u9jSluJB0Aq9PjbP&#10;zeLmJSSpbvvrG6HQ4zAz3zCberC9uFKInWMFs2kBgrhxuuNWwenjdbICEROyxt4xKfimCHX1MNpg&#10;qd2ND3Q9plZkCMcSFZiUfCllbAxZjFPnibN3dsFiyjK0Uge8Zbjt5bwoltJix3nBoKdnQ83l+GUV&#10;dC+ffh/2s6fdT/FGJjb+tGu9UuPHYbsGkWhI/+G/9rtWsJjD/Uv+AbL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VXWsMAAADbAAAADwAAAAAAAAAAAAAAAACYAgAAZHJzL2Rv&#10;d25yZXYueG1sUEsFBgAAAAAEAAQA9QAAAIgDAAAAAA==&#10;" path="m,172c1199,,2313,48,3168,151e" filled="f" fillcolor="#fffffe" strokecolor="#fffffe">
                  <v:stroke joinstyle="miter"/>
                  <v:shadow color="#8c8682"/>
                  <v:path arrowok="t" o:connecttype="custom" o:connectlocs="0,523611;9602088,459682" o:connectangles="0,0"/>
                </v:shape>
                <v:shape id="Freeform 10" o:spid="_x0000_s1031" style="position:absolute;top:3823;width:96020;height:5328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m3sQA&#10;AADbAAAADwAAAGRycy9kb3ducmV2LnhtbESPQWvCQBSE70L/w/IK3nTTRopEVymFooJYtL14e2Sf&#10;m9Ts25hdTfz3riB4HGbmG2Y672wlLtT40rGCt2ECgjh3umSj4O/3ezAG4QOyxsoxKbiSh/nspTfF&#10;TLuWt3TZBSMihH2GCooQ6kxKnxdk0Q9dTRy9g2sshigbI3WDbYTbSr4nyYe0WHJcKLCmr4Ly4+5s&#10;FWwWZrWWwZz3p+No8Z/+tGW6b5Xqv3afExCBuvAMP9pLrSBN4f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zZt7EAAAA2wAAAA8AAAAAAAAAAAAAAAAAmAIAAGRycy9k&#10;b3ducmV2LnhtbFBLBQYAAAAABAAEAPUAAACJAwAAAAA=&#10;" path="m,175c1198,,2313,46,3168,147e" filled="f" fillcolor="#fffffe" strokecolor="#efb32f">
                  <v:stroke joinstyle="miter"/>
                  <v:shadow color="#8c8682"/>
                  <v:path arrowok="t" o:connecttype="custom" o:connectlocs="0,532743;9602088,447504" o:connectangles="0,0"/>
                </v:shape>
                <w10:wrap anchorx="page"/>
              </v:group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DD9A95" wp14:editId="25802D75">
                <wp:simplePos x="0" y="0"/>
                <wp:positionH relativeFrom="margin">
                  <wp:posOffset>496701</wp:posOffset>
                </wp:positionH>
                <wp:positionV relativeFrom="paragraph">
                  <wp:posOffset>7656830</wp:posOffset>
                </wp:positionV>
                <wp:extent cx="6953250" cy="19145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Samir Shukurov 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Auto Technical Service Manager 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+994 55 214 06 71</w:t>
                            </w:r>
                            <w:r w:rsidR="005479B5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  </w:t>
                            </w:r>
                            <w:hyperlink r:id="rId6" w:history="1">
                              <w:r w:rsidR="005479B5" w:rsidRPr="005479B5">
                                <w:rPr>
                                  <w:color w:val="EF792F"/>
                                  <w:sz w:val="40"/>
                                  <w:szCs w:val="40"/>
                                  <w:lang w:val="en"/>
                                </w:rPr>
                                <w:t>autoservcie@ametsolution.om</w:t>
                              </w:r>
                            </w:hyperlink>
                            <w:r w:rsidR="005479B5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</w:p>
                          <w:p w:rsidR="003243B3" w:rsidRPr="003243B3" w:rsidRDefault="003243B3" w:rsidP="003243B3">
                            <w:pPr>
                              <w:widowControl w:val="0"/>
                              <w:spacing w:line="480" w:lineRule="exact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Azerbaijan, Baku, AZ1102 </w:t>
                            </w: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Ipek Yolu Higway </w:t>
                            </w:r>
                          </w:p>
                          <w:p w:rsidR="003243B3" w:rsidRPr="003243B3" w:rsidRDefault="003243B3" w:rsidP="003243B3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9C9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1pt;margin-top:602.9pt;width:547.5pt;height:15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" stroked="f">
                <v:textbox>
                  <w:txbxContent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Samir Shukurov 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Auto Technical Service Manager 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+994 55 214 06 71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  </w:t>
                      </w:r>
                      <w:hyperlink r:id="rId7" w:history="1">
                        <w:r w:rsidR="005479B5" w:rsidRPr="005479B5">
                          <w:rPr>
                            <w:color w:val="EF792F"/>
                            <w:sz w:val="40"/>
                            <w:szCs w:val="40"/>
                            <w:lang w:val="en"/>
                          </w:rPr>
                          <w:t>autoservcie@ametsolution.om</w:t>
                        </w:r>
                      </w:hyperlink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</w:p>
                    <w:p w:rsidR="003243B3" w:rsidRPr="003243B3" w:rsidRDefault="003243B3" w:rsidP="003243B3">
                      <w:pPr>
                        <w:widowControl w:val="0"/>
                        <w:spacing w:line="480" w:lineRule="exact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Azerbaijan, Baku, AZ1102 </w:t>
                      </w:r>
                      <w:proofErr w:type="spellStart"/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Ipek</w:t>
                      </w:r>
                      <w:proofErr w:type="spellEnd"/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Yolu</w:t>
                      </w:r>
                      <w:proofErr w:type="spellEnd"/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Higway</w:t>
                      </w:r>
                      <w:proofErr w:type="spellEnd"/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</w:p>
                    <w:p w:rsidR="003243B3" w:rsidRPr="003243B3" w:rsidRDefault="003243B3" w:rsidP="003243B3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5CA77D" wp14:editId="1A9232EA">
                <wp:simplePos x="0" y="0"/>
                <wp:positionH relativeFrom="margin">
                  <wp:posOffset>472965</wp:posOffset>
                </wp:positionH>
                <wp:positionV relativeFrom="paragraph">
                  <wp:posOffset>5037455</wp:posOffset>
                </wp:positionV>
                <wp:extent cx="6953250" cy="217551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Elvin Babayev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Operations Manager 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M:+994 50 785 12 01  </w:t>
                            </w:r>
                            <w:r w:rsidR="005479B5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    elvinbabayev@ametsolution.com</w:t>
                            </w:r>
                          </w:p>
                          <w:p w:rsid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T:  +994 12 565 51 46   Ext-102</w:t>
                            </w: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  <w:r w:rsidR="005479B5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    </w:t>
                            </w:r>
                          </w:p>
                          <w:p w:rsidR="003243B3" w:rsidRPr="003243B3" w:rsidRDefault="003243B3" w:rsidP="003243B3">
                            <w:pPr>
                              <w:widowControl w:val="0"/>
                              <w:spacing w:line="480" w:lineRule="exact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Azerbaijan, Baku, AZ1102 Salyan Highway  12 km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</w:p>
                          <w:p w:rsidR="003243B3" w:rsidRDefault="003243B3" w:rsidP="003243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DAA2" id="_x0000_s1027" type="#_x0000_t202" style="position:absolute;left:0;text-align:left;margin-left:37.25pt;margin-top:396.65pt;width:547.5pt;height:17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" stroked="f">
                <v:textbox>
                  <w:txbxContent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Elvin Babayev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Operations Manager 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M</w:t>
                      </w:r>
                      <w:proofErr w:type="gramStart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:+</w:t>
                      </w:r>
                      <w:proofErr w:type="gramEnd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994 50 785 12 01  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    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elvinbabayev@ametsolution.com</w:t>
                      </w:r>
                    </w:p>
                    <w:p w:rsid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T:  +994 12 565 51 46   Ext-102</w:t>
                      </w: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    </w:t>
                      </w:r>
                    </w:p>
                    <w:p w:rsidR="003243B3" w:rsidRPr="003243B3" w:rsidRDefault="003243B3" w:rsidP="003243B3">
                      <w:pPr>
                        <w:widowControl w:val="0"/>
                        <w:spacing w:line="480" w:lineRule="exact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Azerbaijan, Baku, AZ1102 </w:t>
                      </w:r>
                      <w:proofErr w:type="spellStart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Salyan</w:t>
                      </w:r>
                      <w:proofErr w:type="spellEnd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proofErr w:type="gramStart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Highway  12</w:t>
                      </w:r>
                      <w:proofErr w:type="gramEnd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km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</w:p>
                    <w:p w:rsidR="003243B3" w:rsidRDefault="003243B3" w:rsidP="003243B3"/>
                  </w:txbxContent>
                </v:textbox>
                <w10:wrap type="square" anchorx="margin"/>
              </v:shape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B7FFF0" wp14:editId="2EE29E96">
                <wp:simplePos x="0" y="0"/>
                <wp:positionH relativeFrom="margin">
                  <wp:posOffset>441435</wp:posOffset>
                </wp:positionH>
                <wp:positionV relativeFrom="paragraph">
                  <wp:posOffset>2803109</wp:posOffset>
                </wp:positionV>
                <wp:extent cx="5848985" cy="19577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985" cy="195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Vusal Alasgarov 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General Manager 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M:+994 50 </w:t>
                            </w: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2255036</w:t>
                            </w: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 </w:t>
                            </w: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 </w:t>
                            </w:r>
                            <w:r w:rsidR="005479B5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vusalalasgarov@ametsolution.com </w:t>
                            </w:r>
                          </w:p>
                          <w:p w:rsid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T:  +994 12 565 51 46   Ext-101 </w:t>
                            </w:r>
                          </w:p>
                          <w:p w:rsidR="003243B3" w:rsidRPr="003243B3" w:rsidRDefault="003243B3" w:rsidP="003243B3">
                            <w:pPr>
                              <w:widowControl w:val="0"/>
                              <w:spacing w:line="480" w:lineRule="exact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>Azerbaijan, Baku, AZ1102 Salyan Highway  12 km</w:t>
                            </w:r>
                            <w: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</w:p>
                          <w:p w:rsidR="003243B3" w:rsidRPr="003243B3" w:rsidRDefault="003243B3" w:rsidP="003243B3">
                            <w:pPr>
                              <w:shd w:val="clear" w:color="auto" w:fill="FFFFFF"/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3243B3"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</w:p>
                          <w:p w:rsidR="003243B3" w:rsidRPr="003243B3" w:rsidRDefault="003243B3">
                            <w:pPr>
                              <w:rPr>
                                <w:color w:val="EF792F"/>
                                <w:spacing w:val="20"/>
                                <w:sz w:val="30"/>
                                <w:szCs w:val="3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4472" id="_x0000_s1028" type="#_x0000_t202" style="position:absolute;left:0;text-align:left;margin-left:34.75pt;margin-top:220.7pt;width:460.55pt;height:154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" stroked="f">
                <v:textbox>
                  <w:txbxContent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Vusal Alasgarov 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General Manager 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M</w:t>
                      </w:r>
                      <w:proofErr w:type="gramStart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:+</w:t>
                      </w:r>
                      <w:proofErr w:type="gramEnd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994 50 </w:t>
                      </w: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2255036</w:t>
                      </w: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 </w:t>
                      </w: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 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vusalalasgarov@ametsolution.com</w:t>
                      </w:r>
                      <w:r w:rsidR="005479B5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</w:p>
                    <w:p w:rsid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T:  +994 12 565 51 46   Ext-101 </w:t>
                      </w:r>
                    </w:p>
                    <w:p w:rsidR="003243B3" w:rsidRPr="003243B3" w:rsidRDefault="003243B3" w:rsidP="003243B3">
                      <w:pPr>
                        <w:widowControl w:val="0"/>
                        <w:spacing w:line="480" w:lineRule="exact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Azerbaijan, Baku, AZ1102 </w:t>
                      </w:r>
                      <w:proofErr w:type="spellStart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Salyan</w:t>
                      </w:r>
                      <w:proofErr w:type="spellEnd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proofErr w:type="gramStart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>Highway  12</w:t>
                      </w:r>
                      <w:proofErr w:type="gramEnd"/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km</w:t>
                      </w:r>
                      <w: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</w:p>
                    <w:p w:rsidR="003243B3" w:rsidRPr="003243B3" w:rsidRDefault="003243B3" w:rsidP="003243B3">
                      <w:pPr>
                        <w:shd w:val="clear" w:color="auto" w:fill="FFFFFF"/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  <w:r w:rsidRPr="003243B3"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</w:p>
                    <w:p w:rsidR="003243B3" w:rsidRPr="003243B3" w:rsidRDefault="003243B3">
                      <w:pPr>
                        <w:rPr>
                          <w:color w:val="EF792F"/>
                          <w:spacing w:val="20"/>
                          <w:sz w:val="30"/>
                          <w:szCs w:val="30"/>
                          <w:lang w:val="e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AB8D5" wp14:editId="35C1A323">
                <wp:simplePos x="0" y="0"/>
                <wp:positionH relativeFrom="margin">
                  <wp:align>center</wp:align>
                </wp:positionH>
                <wp:positionV relativeFrom="paragraph">
                  <wp:posOffset>788276</wp:posOffset>
                </wp:positionV>
                <wp:extent cx="6274676" cy="1813035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676" cy="181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47FE" w:rsidRDefault="002047FE" w:rsidP="002047FE">
                            <w:pPr>
                              <w:widowControl w:val="0"/>
                              <w:spacing w:line="1200" w:lineRule="exact"/>
                              <w:jc w:val="center"/>
                              <w:rPr>
                                <w:rFonts w:ascii="Baskerville Old Face" w:hAnsi="Baskerville Old Face"/>
                                <w:color w:val="2E3640"/>
                                <w:w w:val="90"/>
                                <w:sz w:val="160"/>
                                <w:szCs w:val="160"/>
                                <w:lang w:val="en"/>
                              </w:rPr>
                            </w:pPr>
                          </w:p>
                          <w:p w:rsidR="002047FE" w:rsidRPr="005D2C01" w:rsidRDefault="002047FE" w:rsidP="002047FE">
                            <w:pPr>
                              <w:widowControl w:val="0"/>
                              <w:spacing w:line="1200" w:lineRule="exact"/>
                              <w:jc w:val="center"/>
                              <w:rPr>
                                <w:rFonts w:ascii="Baskerville Old Face" w:hAnsi="Baskerville Old Face"/>
                                <w:color w:val="2E3640"/>
                                <w:w w:val="90"/>
                                <w:sz w:val="120"/>
                                <w:szCs w:val="120"/>
                                <w:lang w:val="en"/>
                              </w:rPr>
                            </w:pPr>
                            <w:r w:rsidRPr="005D2C01">
                              <w:rPr>
                                <w:rFonts w:ascii="Baskerville Old Face" w:hAnsi="Baskerville Old Face"/>
                                <w:color w:val="2E3640"/>
                                <w:w w:val="90"/>
                                <w:sz w:val="120"/>
                                <w:szCs w:val="120"/>
                                <w:lang w:val="en"/>
                              </w:rPr>
                              <w:t>AME</w:t>
                            </w:r>
                            <w:r>
                              <w:rPr>
                                <w:rFonts w:ascii="Baskerville Old Face" w:hAnsi="Baskerville Old Face"/>
                                <w:color w:val="2E3640"/>
                                <w:w w:val="90"/>
                                <w:sz w:val="120"/>
                                <w:szCs w:val="120"/>
                                <w:lang w:val="en"/>
                              </w:rPr>
                              <w:t xml:space="preserve">T </w:t>
                            </w:r>
                            <w:r w:rsidRPr="005D2C01">
                              <w:rPr>
                                <w:rFonts w:ascii="Baskerville Old Face" w:hAnsi="Baskerville Old Face" w:cs="Arial"/>
                                <w:b/>
                                <w:bCs/>
                                <w:color w:val="EF792F"/>
                                <w:w w:val="90"/>
                                <w:sz w:val="120"/>
                                <w:szCs w:val="120"/>
                                <w:lang w:val="en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AB8D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0;margin-top:62.05pt;width:494.05pt;height:142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2047FE" w:rsidRDefault="002047FE" w:rsidP="002047FE">
                      <w:pPr>
                        <w:widowControl w:val="0"/>
                        <w:spacing w:line="1200" w:lineRule="exact"/>
                        <w:jc w:val="center"/>
                        <w:rPr>
                          <w:rFonts w:ascii="Baskerville Old Face" w:hAnsi="Baskerville Old Face"/>
                          <w:color w:val="2E3640"/>
                          <w:w w:val="90"/>
                          <w:sz w:val="160"/>
                          <w:szCs w:val="160"/>
                          <w:lang w:val="en"/>
                        </w:rPr>
                      </w:pPr>
                    </w:p>
                    <w:p w:rsidR="002047FE" w:rsidRPr="005D2C01" w:rsidRDefault="002047FE" w:rsidP="002047FE">
                      <w:pPr>
                        <w:widowControl w:val="0"/>
                        <w:spacing w:line="1200" w:lineRule="exact"/>
                        <w:jc w:val="center"/>
                        <w:rPr>
                          <w:rFonts w:ascii="Baskerville Old Face" w:hAnsi="Baskerville Old Face"/>
                          <w:color w:val="2E3640"/>
                          <w:w w:val="90"/>
                          <w:sz w:val="120"/>
                          <w:szCs w:val="120"/>
                          <w:lang w:val="en"/>
                        </w:rPr>
                      </w:pPr>
                      <w:r w:rsidRPr="005D2C01">
                        <w:rPr>
                          <w:rFonts w:ascii="Baskerville Old Face" w:hAnsi="Baskerville Old Face"/>
                          <w:color w:val="2E3640"/>
                          <w:w w:val="90"/>
                          <w:sz w:val="120"/>
                          <w:szCs w:val="120"/>
                          <w:lang w:val="en"/>
                        </w:rPr>
                        <w:t>AME</w:t>
                      </w:r>
                      <w:r>
                        <w:rPr>
                          <w:rFonts w:ascii="Baskerville Old Face" w:hAnsi="Baskerville Old Face"/>
                          <w:color w:val="2E3640"/>
                          <w:w w:val="90"/>
                          <w:sz w:val="120"/>
                          <w:szCs w:val="120"/>
                          <w:lang w:val="en"/>
                        </w:rPr>
                        <w:t xml:space="preserve">T </w:t>
                      </w:r>
                      <w:r w:rsidRPr="005D2C01">
                        <w:rPr>
                          <w:rFonts w:ascii="Baskerville Old Face" w:hAnsi="Baskerville Old Face" w:cs="Arial"/>
                          <w:b/>
                          <w:bCs/>
                          <w:color w:val="EF792F"/>
                          <w:w w:val="90"/>
                          <w:sz w:val="120"/>
                          <w:szCs w:val="120"/>
                          <w:lang w:val="en"/>
                        </w:rP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7FE" w:rsidRPr="00BF5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C54CC" wp14:editId="686E0334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10058400" cy="1435100"/>
                <wp:effectExtent l="0" t="0" r="0" b="0"/>
                <wp:wrapNone/>
                <wp:docPr id="2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8400" cy="143510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835F2" id="Freeform 24" o:spid="_x0000_s1026" style="position:absolute;margin-left:0;margin-top:0;width:11in;height:11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35100;10058400,1213868;10058400,0;0,0" o:connectangles="0,0,0,0,0"/>
                <w10:wrap anchorx="margin" anchory="page"/>
              </v:shape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DCDB6" wp14:editId="7849A790">
                <wp:simplePos x="0" y="0"/>
                <wp:positionH relativeFrom="margin">
                  <wp:align>left</wp:align>
                </wp:positionH>
                <wp:positionV relativeFrom="paragraph">
                  <wp:posOffset>7457440</wp:posOffset>
                </wp:positionV>
                <wp:extent cx="8954814" cy="0"/>
                <wp:effectExtent l="0" t="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48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196BC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87.2pt" to="705.1pt,5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" strokecolor="#323e4f [2415]" strokeweight=".5pt">
                <v:stroke joinstyle="miter"/>
                <w10:wrap anchorx="margin"/>
              </v:line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E4775" wp14:editId="04F82EFF">
                <wp:simplePos x="0" y="0"/>
                <wp:positionH relativeFrom="margin">
                  <wp:align>left</wp:align>
                </wp:positionH>
                <wp:positionV relativeFrom="paragraph">
                  <wp:posOffset>4822617</wp:posOffset>
                </wp:positionV>
                <wp:extent cx="9002111" cy="0"/>
                <wp:effectExtent l="0" t="0" r="279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21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1828" id="Straight Connector 23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9.75pt" to="708.85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" strokecolor="#323e4f [2415]" strokeweight=".5pt">
                <v:stroke joinstyle="miter"/>
                <w10:wrap anchorx="margin"/>
              </v:line>
            </w:pict>
          </mc:Fallback>
        </mc:AlternateContent>
      </w:r>
      <w:r w:rsidR="002047FE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DF791A0" wp14:editId="2D9A8A42">
                <wp:simplePos x="0" y="0"/>
                <wp:positionH relativeFrom="margin">
                  <wp:posOffset>-419100</wp:posOffset>
                </wp:positionH>
                <wp:positionV relativeFrom="paragraph">
                  <wp:posOffset>9611379</wp:posOffset>
                </wp:positionV>
                <wp:extent cx="10085696" cy="1064525"/>
                <wp:effectExtent l="0" t="0" r="11430" b="2159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5696" cy="1064525"/>
                          <a:chOff x="0" y="0"/>
                          <a:chExt cx="9602088" cy="91512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088" cy="532948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315884"/>
                            <a:ext cx="9602088" cy="593629"/>
                          </a:xfrm>
                          <a:custGeom>
                            <a:avLst/>
                            <a:gdLst>
                              <a:gd name="T0" fmla="*/ 0 w 3168"/>
                              <a:gd name="T1" fmla="*/ 145 h 195"/>
                              <a:gd name="T2" fmla="*/ 3168 w 3168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95">
                                <a:moveTo>
                                  <a:pt x="0" y="145"/>
                                </a:moveTo>
                                <a:cubicBezTo>
                                  <a:pt x="1206" y="0"/>
                                  <a:pt x="2321" y="74"/>
                                  <a:pt x="3168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16131"/>
                            <a:ext cx="9602088" cy="57536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89 h 189"/>
                              <a:gd name="T2" fmla="*/ 3168 w 3168"/>
                              <a:gd name="T3" fmla="*/ 12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89">
                                <a:moveTo>
                                  <a:pt x="0" y="189"/>
                                </a:moveTo>
                                <a:cubicBezTo>
                                  <a:pt x="1197" y="0"/>
                                  <a:pt x="2312" y="33"/>
                                  <a:pt x="3168" y="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199505"/>
                            <a:ext cx="9602088" cy="523611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2 h 172"/>
                              <a:gd name="T2" fmla="*/ 3168 w 3168"/>
                              <a:gd name="T3" fmla="*/ 151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2">
                                <a:moveTo>
                                  <a:pt x="0" y="172"/>
                                </a:moveTo>
                                <a:cubicBezTo>
                                  <a:pt x="1199" y="0"/>
                                  <a:pt x="2313" y="48"/>
                                  <a:pt x="3168" y="1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382385"/>
                            <a:ext cx="9602088" cy="53274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AA53E" id="Group 22" o:spid="_x0000_s1026" style="position:absolute;margin-left:-33pt;margin-top:756.8pt;width:794.15pt;height:83.8pt;z-index:251656192;mso-position-horizontal-relative:margin;mso-width-relative:margin;mso-height-relative:margin" coordsize="96020,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">
                <v:shape id="Freeform 4" o:spid="_x0000_s1027" style="position:absolute;width:96020;height:5329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/G7MQA&#10;AADaAAAADwAAAGRycy9kb3ducmV2LnhtbESPT2vCQBTE70K/w/IKvdWNf5ASsxERxBakovXi7ZF9&#10;bqLZt2l2Nem37xYKHoeZ+Q2TLXpbizu1vnKsYDRMQBAXTldsFBy/1q9vIHxA1lg7JgU/5GGRPw0y&#10;TLXreE/3QzAiQtinqKAMoUml9EVJFv3QNcTRO7vWYoiyNVK32EW4reU4SWbSYsVxocSGViUV18PN&#10;KvjcmI+tDOZ2+r5ON5fJrqsmp06pl+d+OQcRqA+P8H/7XSsYw9+Ve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vxuzEAAAA2gAAAA8AAAAAAAAAAAAAAAAAmAIAAGRycy9k&#10;b3ducmV2LnhtbFBLBQYAAAAABAAEAPUAAACJAwAAAAA=&#10;" path="m,175c1198,,2313,46,3168,147e" filled="f" fillcolor="#fffffe" strokecolor="#efb32f">
                  <v:stroke joinstyle="miter"/>
                  <v:shadow color="#8c8682"/>
                  <v:path arrowok="t" o:connecttype="custom" o:connectlocs="0,532948;9602088,447676" o:connectangles="0,0"/>
                </v:shape>
                <v:shape id="Freeform 7" o:spid="_x0000_s1028" style="position:absolute;top:3158;width:96020;height:5937;visibility:visible;mso-wrap-style:square;v-text-anchor:top" coordsize="316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QFsIA&#10;AADaAAAADwAAAGRycy9kb3ducmV2LnhtbESPQYvCMBSE78L+h/AW9qZpF1alGosIix68qJVlb4/m&#10;2Vabl9JEW/+9EQSPw8x8w8zT3tTiRq2rLCuIRxEI4tzqigsF2eF3OAXhPLLG2jIpuJODdPExmGOi&#10;bcc7uu19IQKEXYIKSu+bREqXl2TQjWxDHLyTbQ36INtC6ha7ADe1/I6isTRYcVgosaFVSfllfzUK&#10;JmbVXZsp/x+LdbztqzMvOftT6uuzX85AeOr9O/xqb7SCH3heC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NAWwgAAANoAAAAPAAAAAAAAAAAAAAAAAJgCAABkcnMvZG93&#10;bnJldi54bWxQSwUGAAAAAAQABAD1AAAAhwMAAAAA&#10;" path="m,145c1206,,2321,74,3168,195e" filled="f" fillcolor="#fffffe" strokecolor="#fffffe">
                  <v:stroke joinstyle="miter"/>
                  <v:shadow color="#8c8682"/>
                  <v:path arrowok="t" o:connecttype="custom" o:connectlocs="0,441416;9602088,593629" o:connectangles="0,0"/>
                </v:shape>
                <v:shape id="Freeform 8" o:spid="_x0000_s1029" style="position:absolute;top:2161;width:96020;height:5753;visibility:visible;mso-wrap-style:square;v-text-anchor:top" coordsize="3168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9jTMMA&#10;AADaAAAADwAAAGRycy9kb3ducmV2LnhtbESPQWvCQBSE70L/w/IEb7qJiJXUVdKikIMgtT14fGaf&#10;STD7Ns2uSfz3bqHQ4zAz3zDr7WBq0VHrKssK4lkEgji3uuJCwffXfroC4TyyxtoyKXiQg+3mZbTG&#10;RNueP6k7+UIECLsEFZTeN4mULi/JoJvZhjh4V9sa9EG2hdQt9gFuajmPoqU0WHFYKLGhj5Ly2+lu&#10;FFwuhdvx+fW2WMXZ4ed4lum77pSajIf0DYSnwf+H/9qZVrCE3yvhBs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9jTMMAAADaAAAADwAAAAAAAAAAAAAAAACYAgAAZHJzL2Rv&#10;d25yZXYueG1sUEsFBgAAAAAEAAQA9QAAAIgDAAAAAA==&#10;" path="m,189c1197,,2312,33,3168,124e" filled="f" fillcolor="#fffffe" strokecolor="#fffffe">
                  <v:stroke joinstyle="miter"/>
                  <v:shadow color="#8c8682"/>
                  <v:path arrowok="t" o:connecttype="custom" o:connectlocs="0,575363;9602088,377487" o:connectangles="0,0"/>
                </v:shape>
                <v:shape id="Freeform 9" o:spid="_x0000_s1030" style="position:absolute;top:1995;width:96020;height:5236;visibility:visible;mso-wrap-style:square;v-text-anchor:top" coordsize="316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cOsMA&#10;AADaAAAADwAAAGRycy9kb3ducmV2LnhtbESPT2sCMRTE74V+h/AK3mrWHlRWs0tb2lI8CP4Br4/N&#10;c7O4eQlJqtt++kYQPA4z8xtmWQ+2F2cKsXOsYDIuQBA3TnfcKtjvPp/nIGJC1tg7JgW/FKGuHh+W&#10;WGp34Q2dt6kVGcKxRAUmJV9KGRtDFuPYeeLsHV2wmLIMrdQBLxlue/lSFFNpseO8YNDTu6HmtP2x&#10;CrqPg1+H9eRt9Vd8kYmN369ar9ToaXhdgEg0pHv41v7WCmZwvZJvgK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ucOsMAAADaAAAADwAAAAAAAAAAAAAAAACYAgAAZHJzL2Rv&#10;d25yZXYueG1sUEsFBgAAAAAEAAQA9QAAAIgDAAAAAA==&#10;" path="m,172c1199,,2313,48,3168,151e" filled="f" fillcolor="#fffffe" strokecolor="#fffffe">
                  <v:stroke joinstyle="miter"/>
                  <v:shadow color="#8c8682"/>
                  <v:path arrowok="t" o:connecttype="custom" o:connectlocs="0,523611;9602088,459682" o:connectangles="0,0"/>
                </v:shape>
                <v:shape id="Freeform 10" o:spid="_x0000_s1031" style="position:absolute;top:3823;width:96020;height:5328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xBsEA&#10;AADaAAAADwAAAGRycy9kb3ducmV2LnhtbERPz2vCMBS+C/sfwhvstqbOMUY1igjiBmNi58Xbo3mm&#10;1ealS6Lt/vvlIHj8+H7PFoNtxZV8aBwrGGc5COLK6YaNgv3P+vkdRIjIGlvHpOCPAizmD6MZFtr1&#10;vKNrGY1IIRwKVFDH2BVShqomiyFzHXHijs5bjAl6I7XHPoXbVr7k+Zu02HBqqLGjVU3VubxYBd8b&#10;8/klo7kcfs+vm9Nk2zeTQ6/U0+OwnIKINMS7+Ob+0ArS1nQl3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H8QbBAAAA2gAAAA8AAAAAAAAAAAAAAAAAmAIAAGRycy9kb3du&#10;cmV2LnhtbFBLBQYAAAAABAAEAPUAAACGAwAAAAA=&#10;" path="m,175c1198,,2313,46,3168,147e" filled="f" fillcolor="#fffffe" strokecolor="#efb32f">
                  <v:stroke joinstyle="miter"/>
                  <v:shadow color="#8c8682"/>
                  <v:path arrowok="t" o:connecttype="custom" o:connectlocs="0,532743;9602088,447504" o:connectangles="0,0"/>
                </v:shape>
                <w10:wrap anchorx="margin"/>
              </v:group>
            </w:pict>
          </mc:Fallback>
        </mc:AlternateContent>
      </w:r>
      <w:r w:rsidR="002047F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B6C55E" wp14:editId="2ABE7440">
                <wp:simplePos x="0" y="0"/>
                <wp:positionH relativeFrom="margin">
                  <wp:posOffset>-365078</wp:posOffset>
                </wp:positionH>
                <wp:positionV relativeFrom="paragraph">
                  <wp:posOffset>9570493</wp:posOffset>
                </wp:positionV>
                <wp:extent cx="10290412" cy="2982595"/>
                <wp:effectExtent l="0" t="0" r="0" b="8255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90412" cy="2982595"/>
                        </a:xfrm>
                        <a:custGeom>
                          <a:avLst/>
                          <a:gdLst>
                            <a:gd name="T0" fmla="*/ 3168 w 3168"/>
                            <a:gd name="T1" fmla="*/ 980 h 980"/>
                            <a:gd name="T2" fmla="*/ 3168 w 3168"/>
                            <a:gd name="T3" fmla="*/ 161 h 980"/>
                            <a:gd name="T4" fmla="*/ 0 w 3168"/>
                            <a:gd name="T5" fmla="*/ 176 h 980"/>
                            <a:gd name="T6" fmla="*/ 0 w 3168"/>
                            <a:gd name="T7" fmla="*/ 980 h 980"/>
                            <a:gd name="T8" fmla="*/ 3168 w 3168"/>
                            <a:gd name="T9" fmla="*/ 980 h 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8" h="980">
                              <a:moveTo>
                                <a:pt x="3168" y="980"/>
                              </a:moveTo>
                              <a:cubicBezTo>
                                <a:pt x="3168" y="161"/>
                                <a:pt x="3168" y="161"/>
                                <a:pt x="3168" y="161"/>
                              </a:cubicBezTo>
                              <a:cubicBezTo>
                                <a:pt x="1659" y="0"/>
                                <a:pt x="601" y="93"/>
                                <a:pt x="0" y="176"/>
                              </a:cubicBezTo>
                              <a:cubicBezTo>
                                <a:pt x="0" y="980"/>
                                <a:pt x="0" y="980"/>
                                <a:pt x="0" y="980"/>
                              </a:cubicBezTo>
                              <a:lnTo>
                                <a:pt x="3168" y="9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B71CF" id="Freeform 6" o:spid="_x0000_s1026" style="position:absolute;margin-left:-28.75pt;margin-top:753.6pt;width:810.25pt;height:234.8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" path="m3168,980v,-819,,-819,,-819c1659,,601,93,,176,,980,,980,,980r3168,xe" fillcolor="#2e3640" stroked="f" strokecolor="#212120">
                <v:shadow color="#8c8682"/>
                <v:path arrowok="t" o:connecttype="custom" o:connectlocs="10290412,2982595;10290412,489998;0,535650;0,2982595;10290412,2982595" o:connectangles="0,0,0,0,0"/>
                <w10:wrap anchorx="margin"/>
              </v:shape>
            </w:pict>
          </mc:Fallback>
        </mc:AlternateContent>
      </w:r>
      <w:r w:rsidR="003243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70D81" wp14:editId="736DD44B">
                <wp:simplePos x="0" y="0"/>
                <wp:positionH relativeFrom="column">
                  <wp:posOffset>4495800</wp:posOffset>
                </wp:positionH>
                <wp:positionV relativeFrom="paragraph">
                  <wp:posOffset>10610850</wp:posOffset>
                </wp:positionV>
                <wp:extent cx="4572000" cy="1228725"/>
                <wp:effectExtent l="0" t="0" r="0" b="9525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43B3" w:rsidRPr="00171064" w:rsidRDefault="003243B3" w:rsidP="003243B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171064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  <w:t>T:  +994 12 565 51 46   info@ametsolution.com</w:t>
                            </w:r>
                          </w:p>
                          <w:p w:rsidR="003243B3" w:rsidRPr="00171064" w:rsidRDefault="003243B3" w:rsidP="003243B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171064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  <w:t>Azerbaijan, Baku, AZ1102 Salyan Highway  12 km</w:t>
                            </w:r>
                          </w:p>
                          <w:p w:rsidR="003243B3" w:rsidRPr="005D2C01" w:rsidRDefault="003628B0" w:rsidP="003243B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</w:pPr>
                            <w:hyperlink r:id="rId8" w:history="1">
                              <w:r w:rsidR="003243B3" w:rsidRPr="005D2C01">
                                <w:rPr>
                                  <w:color w:val="EF792F"/>
                                  <w:spacing w:val="20"/>
                                  <w:sz w:val="30"/>
                                  <w:szCs w:val="30"/>
                                  <w:lang w:val="en"/>
                                </w:rPr>
                                <w:t>www.ametsolution.com</w:t>
                              </w:r>
                            </w:hyperlink>
                            <w:r w:rsidR="003243B3" w:rsidRPr="005D2C01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</w:p>
                          <w:p w:rsidR="003243B3" w:rsidRPr="005D2C01" w:rsidRDefault="003243B3" w:rsidP="003243B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30"/>
                                <w:szCs w:val="3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0D81" id="Text Box 21" o:spid="_x0000_s1030" type="#_x0000_t202" style="position:absolute;left:0;text-align:left;margin-left:354pt;margin-top:835.5pt;width:5in;height:9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3243B3" w:rsidRPr="00171064" w:rsidRDefault="003243B3" w:rsidP="003243B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</w:pPr>
                      <w:r w:rsidRPr="00171064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>T:  +994 12 565 51 46   info@ametsolution.com</w:t>
                      </w:r>
                    </w:p>
                    <w:p w:rsidR="003243B3" w:rsidRPr="00171064" w:rsidRDefault="003243B3" w:rsidP="003243B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</w:pPr>
                      <w:r w:rsidRPr="00171064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 xml:space="preserve">Azerbaijan, Baku, AZ1102 </w:t>
                      </w:r>
                      <w:proofErr w:type="spellStart"/>
                      <w:r w:rsidRPr="00171064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>Salyan</w:t>
                      </w:r>
                      <w:proofErr w:type="spellEnd"/>
                      <w:r w:rsidRPr="00171064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proofErr w:type="gramStart"/>
                      <w:r w:rsidRPr="00171064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>Highway  12</w:t>
                      </w:r>
                      <w:proofErr w:type="gramEnd"/>
                      <w:r w:rsidRPr="00171064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 xml:space="preserve"> km</w:t>
                      </w:r>
                    </w:p>
                    <w:p w:rsidR="003243B3" w:rsidRPr="005D2C01" w:rsidRDefault="003243B3" w:rsidP="003243B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</w:pPr>
                      <w:hyperlink r:id="rId9" w:history="1">
                        <w:r w:rsidRPr="005D2C01">
                          <w:rPr>
                            <w:color w:val="EF792F"/>
                            <w:spacing w:val="20"/>
                            <w:sz w:val="30"/>
                            <w:szCs w:val="30"/>
                            <w:lang w:val="en"/>
                          </w:rPr>
                          <w:t>www.ametsolution.com</w:t>
                        </w:r>
                      </w:hyperlink>
                      <w:r w:rsidRPr="005D2C01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</w:p>
                    <w:p w:rsidR="003243B3" w:rsidRPr="005D2C01" w:rsidRDefault="003243B3" w:rsidP="003243B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30"/>
                          <w:szCs w:val="30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12F0B" wp14:editId="0F168115">
                <wp:simplePos x="0" y="0"/>
                <wp:positionH relativeFrom="column">
                  <wp:posOffset>1616974</wp:posOffset>
                </wp:positionH>
                <wp:positionV relativeFrom="paragraph">
                  <wp:posOffset>11562807</wp:posOffset>
                </wp:positionV>
                <wp:extent cx="888447" cy="369061"/>
                <wp:effectExtent l="0" t="0" r="6985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447" cy="369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D301F" w:rsidP="001D301F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12F0B" id="Text Box 20" o:spid="_x0000_s1031" type="#_x0000_t202" style="position:absolute;left:0;text-align:left;margin-left:127.3pt;margin-top:910.45pt;width:69.95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D301F" w:rsidRDefault="001D301F" w:rsidP="001D301F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EF792F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F70E4" w:rsidSect="002047FE">
      <w:pgSz w:w="15840" w:h="20160" w:code="283"/>
      <w:pgMar w:top="360" w:right="54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B0" w:rsidRDefault="003628B0" w:rsidP="004F1626">
      <w:r>
        <w:separator/>
      </w:r>
    </w:p>
  </w:endnote>
  <w:endnote w:type="continuationSeparator" w:id="0">
    <w:p w:rsidR="003628B0" w:rsidRDefault="003628B0" w:rsidP="004F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B0" w:rsidRDefault="003628B0" w:rsidP="004F1626">
      <w:r>
        <w:separator/>
      </w:r>
    </w:p>
  </w:footnote>
  <w:footnote w:type="continuationSeparator" w:id="0">
    <w:p w:rsidR="003628B0" w:rsidRDefault="003628B0" w:rsidP="004F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B3"/>
    <w:rsid w:val="000056F4"/>
    <w:rsid w:val="0007244D"/>
    <w:rsid w:val="000D247E"/>
    <w:rsid w:val="00194B1B"/>
    <w:rsid w:val="001A1B53"/>
    <w:rsid w:val="001B326D"/>
    <w:rsid w:val="001D301F"/>
    <w:rsid w:val="002047FE"/>
    <w:rsid w:val="003243B3"/>
    <w:rsid w:val="003628B0"/>
    <w:rsid w:val="003A5BE8"/>
    <w:rsid w:val="003B7DE5"/>
    <w:rsid w:val="0046073B"/>
    <w:rsid w:val="004F1626"/>
    <w:rsid w:val="00512A1C"/>
    <w:rsid w:val="005479B5"/>
    <w:rsid w:val="005F70E4"/>
    <w:rsid w:val="00606B91"/>
    <w:rsid w:val="00606D3B"/>
    <w:rsid w:val="00726291"/>
    <w:rsid w:val="00820E6B"/>
    <w:rsid w:val="00904EDB"/>
    <w:rsid w:val="009C0C71"/>
    <w:rsid w:val="00A6114F"/>
    <w:rsid w:val="00A958C2"/>
    <w:rsid w:val="00AD01C1"/>
    <w:rsid w:val="00AD57A7"/>
    <w:rsid w:val="00B024DE"/>
    <w:rsid w:val="00BE3F25"/>
    <w:rsid w:val="00BE590D"/>
    <w:rsid w:val="00C433E0"/>
    <w:rsid w:val="00D062D3"/>
    <w:rsid w:val="00D73B6B"/>
    <w:rsid w:val="00E65CBA"/>
    <w:rsid w:val="00F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1B1DCD-7BB2-4147-90AB-73865C74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3B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5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6F4"/>
    <w:rPr>
      <w:rFonts w:ascii="Segoe UI" w:hAnsi="Segoe UI" w:cs="Segoe UI"/>
      <w:color w:val="212120"/>
      <w:kern w:val="28"/>
      <w:sz w:val="18"/>
      <w:szCs w:val="18"/>
    </w:rPr>
  </w:style>
  <w:style w:type="paragraph" w:styleId="Header">
    <w:name w:val="header"/>
    <w:basedOn w:val="Normal"/>
    <w:link w:val="HeaderChar"/>
    <w:rsid w:val="004F1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626"/>
    <w:rPr>
      <w:color w:val="212120"/>
      <w:kern w:val="28"/>
    </w:rPr>
  </w:style>
  <w:style w:type="paragraph" w:styleId="Footer">
    <w:name w:val="footer"/>
    <w:basedOn w:val="Normal"/>
    <w:link w:val="FooterChar"/>
    <w:rsid w:val="004F1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626"/>
    <w:rPr>
      <w:color w:val="212120"/>
      <w:kern w:val="28"/>
    </w:rPr>
  </w:style>
  <w:style w:type="character" w:styleId="Hyperlink">
    <w:name w:val="Hyperlink"/>
    <w:basedOn w:val="DefaultParagraphFont"/>
    <w:rsid w:val="00547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tsoluti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utoservcie@ametsolution.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utoservcie@ametsolution.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ametsolutio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nB.AMET\AppData\Roaming\Microsoft\Templates\Technology%20business%20poster%20(vertic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poster (vertical)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Links>
    <vt:vector size="6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Settings\tamic\Desktop\TC999D\TC9990601D-PB\TC9990601-IMG02.jpg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Babayev</dc:creator>
  <cp:keywords/>
  <dc:description/>
  <cp:lastModifiedBy>Elvin Babayev</cp:lastModifiedBy>
  <cp:revision>2</cp:revision>
  <cp:lastPrinted>2018-01-13T01:16:00Z</cp:lastPrinted>
  <dcterms:created xsi:type="dcterms:W3CDTF">2018-05-26T11:00:00Z</dcterms:created>
  <dcterms:modified xsi:type="dcterms:W3CDTF">2018-05-26T11:29:00Z</dcterms:modified>
</cp:coreProperties>
</file>